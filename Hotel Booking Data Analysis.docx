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63017750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097EDD6E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190AEBCC" wp14:editId="5304BAEA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F3A563" w14:textId="76BA844D" w:rsidR="000F1DCE" w:rsidRPr="00CB4A4D" w:rsidRDefault="000F1DCE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90AEB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" filled="f" stroked="f">
                      <v:textbox>
                        <w:txbxContent>
                          <w:p w14:paraId="19F3A563" w14:textId="76BA844D" w:rsidR="000F1DCE" w:rsidRPr="00CB4A4D" w:rsidRDefault="000F1DCE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3D569874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4A4B144D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7783799F" wp14:editId="09DDC812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7ED6B" w14:textId="6907FD02" w:rsidR="000F1DCE" w:rsidRPr="00CB4A4D" w:rsidRDefault="000F1DCE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83799F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" filled="f" stroked="f">
                      <v:textbox>
                        <w:txbxContent>
                          <w:p w14:paraId="6707ED6B" w14:textId="6907FD02" w:rsidR="000F1DCE" w:rsidRPr="00CB4A4D" w:rsidRDefault="000F1DCE" w:rsidP="000F1DC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6E901399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3E2362BF" w14:textId="4B765726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C50FF08" wp14:editId="6F645A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-291464</wp:posOffset>
                      </wp:positionV>
                      <wp:extent cx="5284470" cy="777240"/>
                      <wp:effectExtent l="0" t="0" r="0" b="381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470" cy="77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FC01F" w14:textId="5C93C839" w:rsidR="00CB4A4D" w:rsidRPr="00D72E8D" w:rsidRDefault="003A2478" w:rsidP="00CB4A4D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  <w:sz w:val="96"/>
                                      <w:szCs w:val="44"/>
                                    </w:rPr>
                                  </w:pPr>
                                  <w:r w:rsidRPr="00D72E8D">
                                    <w:rPr>
                                      <w:color w:val="FFFFFF" w:themeColor="background1"/>
                                      <w:sz w:val="96"/>
                                      <w:szCs w:val="44"/>
                                    </w:rPr>
                                    <w:t>Data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0FF08" id="Text Box 16" o:spid="_x0000_s1028" type="#_x0000_t202" style="position:absolute;margin-left:0;margin-top:-22.95pt;width:416.1pt;height:61.2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" filled="f" stroked="f">
                      <v:textbox>
                        <w:txbxContent>
                          <w:p w14:paraId="53BFC01F" w14:textId="5C93C839" w:rsidR="00CB4A4D" w:rsidRPr="00D72E8D" w:rsidRDefault="003A2478" w:rsidP="00CB4A4D">
                            <w:pPr>
                              <w:pStyle w:val="Subtitle"/>
                              <w:rPr>
                                <w:color w:val="FFFFFF" w:themeColor="background1"/>
                                <w:sz w:val="96"/>
                                <w:szCs w:val="44"/>
                              </w:rPr>
                            </w:pPr>
                            <w:r w:rsidRPr="00D72E8D">
                              <w:rPr>
                                <w:color w:val="FFFFFF" w:themeColor="background1"/>
                                <w:sz w:val="96"/>
                                <w:szCs w:val="44"/>
                              </w:rPr>
                              <w:t>Data Analysis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284CC919" w14:textId="62DECF90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4ACAC7E2" wp14:editId="6C8DEDDF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FFC1A2A" wp14:editId="28665065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6FEB64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" fillcolor="#008890 [3204]" stroked="f" strokeweight="1pt"/>
                </w:pict>
              </mc:Fallback>
            </mc:AlternateContent>
          </w:r>
        </w:p>
        <w:p w14:paraId="24CB88F1" w14:textId="77777777"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1AFE87BF" wp14:editId="31AA771D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65C152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PlainTable4"/>
            <w:tblpPr w:leftFromText="180" w:rightFromText="180" w:vertAnchor="text" w:horzAnchor="margin" w:tblpXSpec="center" w:tblpY="-12904"/>
            <w:tblW w:w="9923" w:type="dxa"/>
            <w:tblLook w:val="04A0" w:firstRow="1" w:lastRow="0" w:firstColumn="1" w:lastColumn="0" w:noHBand="0" w:noVBand="1"/>
          </w:tblPr>
          <w:tblGrid>
            <w:gridCol w:w="10488"/>
          </w:tblGrid>
          <w:tr w:rsidR="000F1DCE" w14:paraId="5F5AF5C9" w14:textId="77777777" w:rsidTr="00D72E8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  <w:shd w:val="clear" w:color="auto" w:fill="auto"/>
                <w:vAlign w:val="bottom"/>
              </w:tcPr>
              <w:p w14:paraId="2F515C9E" w14:textId="4140782E" w:rsidR="000F1DCE" w:rsidRPr="007B346A" w:rsidRDefault="003A2478" w:rsidP="000F1DCE">
                <w:pPr>
                  <w:pStyle w:val="Title"/>
                  <w:framePr w:hSpace="0" w:wrap="auto" w:vAnchor="margin" w:hAnchor="text" w:yAlign="inline"/>
                </w:pPr>
                <w:r w:rsidRPr="00D72E8D">
                  <w:rPr>
                    <w:sz w:val="72"/>
                    <w:szCs w:val="44"/>
                  </w:rPr>
                  <w:lastRenderedPageBreak/>
                  <w:t>Hotel Booking Data Analysis</w:t>
                </w:r>
              </w:p>
            </w:tc>
          </w:tr>
          <w:tr w:rsidR="000F1DCE" w14:paraId="08654AB0" w14:textId="77777777" w:rsidTr="00D72E8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  <w:shd w:val="clear" w:color="auto" w:fill="auto"/>
              </w:tcPr>
              <w:p w14:paraId="3F93F86F" w14:textId="77777777" w:rsid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73A86D5F" wp14:editId="1F78CD8D">
                          <wp:extent cx="3990652" cy="95534"/>
                          <wp:effectExtent l="0" t="0" r="0" b="0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7452B985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36DDE08F" w14:textId="4BD6A19F" w:rsidR="006A5A17" w:rsidRPr="006A5A17" w:rsidRDefault="006A5A17" w:rsidP="006A5A17">
                <w:pPr>
                  <w:rPr>
                    <w:b w:val="0"/>
                    <w:bCs w:val="0"/>
                    <w:sz w:val="32"/>
                    <w:szCs w:val="32"/>
                  </w:rPr>
                </w:pPr>
                <w:r w:rsidRPr="006A5A17">
                  <w:rPr>
                    <w:sz w:val="32"/>
                    <w:szCs w:val="32"/>
                  </w:rPr>
                  <w:t>Research Question</w:t>
                </w:r>
              </w:p>
              <w:p w14:paraId="04031C85" w14:textId="77777777" w:rsidR="006A5A17" w:rsidRPr="006A5A17" w:rsidRDefault="006A5A17" w:rsidP="006A5A17">
                <w:pPr>
                  <w:rPr>
                    <w:b w:val="0"/>
                    <w:bCs w:val="0"/>
                    <w:sz w:val="28"/>
                    <w:szCs w:val="28"/>
                  </w:rPr>
                </w:pPr>
              </w:p>
              <w:p w14:paraId="68D315D1" w14:textId="77777777" w:rsidR="006A5A17" w:rsidRPr="006A5A17" w:rsidRDefault="006A5A17" w:rsidP="006A5A17">
                <w:pPr>
                  <w:rPr>
                    <w:b w:val="0"/>
                    <w:bCs w:val="0"/>
                    <w:sz w:val="22"/>
                    <w:szCs w:val="22"/>
                  </w:rPr>
                </w:pPr>
                <w:r w:rsidRPr="006A5A17">
                  <w:rPr>
                    <w:b w:val="0"/>
                    <w:bCs w:val="0"/>
                    <w:sz w:val="22"/>
                    <w:szCs w:val="22"/>
                  </w:rPr>
                  <w:t>1. What are the variables that affect hotel reservation cancellations?</w:t>
                </w:r>
              </w:p>
              <w:p w14:paraId="04F8F3CE" w14:textId="77777777" w:rsidR="006A5A17" w:rsidRPr="006A5A17" w:rsidRDefault="006A5A17" w:rsidP="006A5A17">
                <w:pPr>
                  <w:rPr>
                    <w:b w:val="0"/>
                    <w:bCs w:val="0"/>
                    <w:sz w:val="22"/>
                    <w:szCs w:val="22"/>
                  </w:rPr>
                </w:pPr>
                <w:r w:rsidRPr="006A5A17">
                  <w:rPr>
                    <w:b w:val="0"/>
                    <w:bCs w:val="0"/>
                    <w:sz w:val="22"/>
                    <w:szCs w:val="22"/>
                  </w:rPr>
                  <w:t>2. How can we make hotel reservations cancellations better?</w:t>
                </w:r>
              </w:p>
              <w:p w14:paraId="5DADE97F" w14:textId="4B265B2A" w:rsidR="006A5A17" w:rsidRDefault="006A5A17" w:rsidP="006A5A17">
                <w:pPr>
                  <w:rPr>
                    <w:sz w:val="22"/>
                    <w:szCs w:val="22"/>
                  </w:rPr>
                </w:pPr>
                <w:r w:rsidRPr="006A5A17">
                  <w:rPr>
                    <w:b w:val="0"/>
                    <w:bCs w:val="0"/>
                    <w:sz w:val="22"/>
                    <w:szCs w:val="22"/>
                  </w:rPr>
                  <w:t>3. How will hotels be assisted in making pricing and promotional decisions?</w:t>
                </w:r>
              </w:p>
              <w:p w14:paraId="19843440" w14:textId="77777777" w:rsidR="006A5A17" w:rsidRPr="006A5A17" w:rsidRDefault="006A5A17" w:rsidP="006A5A17">
                <w:pPr>
                  <w:rPr>
                    <w:b w:val="0"/>
                    <w:bCs w:val="0"/>
                    <w:sz w:val="32"/>
                    <w:szCs w:val="32"/>
                  </w:rPr>
                </w:pPr>
              </w:p>
              <w:p w14:paraId="5F2FE30D" w14:textId="63116EC4" w:rsidR="006A5A17" w:rsidRPr="006A5A17" w:rsidRDefault="006A5A17" w:rsidP="006A5A17">
                <w:pPr>
                  <w:rPr>
                    <w:b w:val="0"/>
                    <w:bCs w:val="0"/>
                    <w:sz w:val="32"/>
                    <w:szCs w:val="32"/>
                  </w:rPr>
                </w:pPr>
                <w:r w:rsidRPr="006A5A17">
                  <w:rPr>
                    <w:sz w:val="32"/>
                    <w:szCs w:val="32"/>
                  </w:rPr>
                  <w:t>Hypothesis</w:t>
                </w:r>
              </w:p>
              <w:p w14:paraId="2ED35266" w14:textId="77777777" w:rsidR="006A5A17" w:rsidRDefault="006A5A17" w:rsidP="006A5A17">
                <w:pPr>
                  <w:rPr>
                    <w:b w:val="0"/>
                    <w:bCs w:val="0"/>
                    <w:sz w:val="28"/>
                    <w:szCs w:val="28"/>
                  </w:rPr>
                </w:pPr>
              </w:p>
              <w:p w14:paraId="0A833F34" w14:textId="77777777" w:rsidR="006A5A17" w:rsidRPr="006A5A17" w:rsidRDefault="006A5A17" w:rsidP="006A5A17">
                <w:pPr>
                  <w:rPr>
                    <w:b w:val="0"/>
                    <w:bCs w:val="0"/>
                    <w:sz w:val="22"/>
                    <w:szCs w:val="22"/>
                  </w:rPr>
                </w:pPr>
                <w:r w:rsidRPr="006A5A17">
                  <w:rPr>
                    <w:b w:val="0"/>
                    <w:bCs w:val="0"/>
                    <w:sz w:val="22"/>
                    <w:szCs w:val="22"/>
                  </w:rPr>
                  <w:t>1. More cancellations occur when prices are higher.</w:t>
                </w:r>
              </w:p>
              <w:p w14:paraId="681C5BAB" w14:textId="77777777" w:rsidR="006A5A17" w:rsidRPr="006A5A17" w:rsidRDefault="006A5A17" w:rsidP="006A5A17">
                <w:pPr>
                  <w:rPr>
                    <w:b w:val="0"/>
                    <w:bCs w:val="0"/>
                    <w:sz w:val="22"/>
                    <w:szCs w:val="22"/>
                  </w:rPr>
                </w:pPr>
                <w:r w:rsidRPr="006A5A17">
                  <w:rPr>
                    <w:b w:val="0"/>
                    <w:bCs w:val="0"/>
                    <w:sz w:val="22"/>
                    <w:szCs w:val="22"/>
                  </w:rPr>
                  <w:t>2. When there is a longer waiting list, customers tend to cancel more frequently.</w:t>
                </w:r>
              </w:p>
              <w:p w14:paraId="22F5AEA7" w14:textId="312D42CB" w:rsidR="006A5A17" w:rsidRDefault="006A5A17" w:rsidP="006A5A17">
                <w:pPr>
                  <w:rPr>
                    <w:sz w:val="22"/>
                    <w:szCs w:val="22"/>
                  </w:rPr>
                </w:pPr>
                <w:r w:rsidRPr="006A5A17">
                  <w:rPr>
                    <w:b w:val="0"/>
                    <w:bCs w:val="0"/>
                    <w:sz w:val="22"/>
                    <w:szCs w:val="22"/>
                  </w:rPr>
                  <w:t>3. The majority of clients are coming from offline travel agents to make their</w:t>
                </w:r>
                <w:r w:rsidRPr="006A5A17">
                  <w:rPr>
                    <w:b w:val="0"/>
                    <w:bCs w:val="0"/>
                    <w:sz w:val="22"/>
                    <w:szCs w:val="22"/>
                  </w:rPr>
                  <w:t xml:space="preserve"> reservations.</w:t>
                </w:r>
              </w:p>
              <w:p w14:paraId="64DC1840" w14:textId="77777777" w:rsidR="006A5A17" w:rsidRPr="006A5A17" w:rsidRDefault="006A5A17" w:rsidP="006A5A17">
                <w:pPr>
                  <w:rPr>
                    <w:sz w:val="22"/>
                    <w:szCs w:val="22"/>
                  </w:rPr>
                </w:pPr>
              </w:p>
              <w:p w14:paraId="314BBD49" w14:textId="3DCF3453" w:rsidR="006A5A17" w:rsidRDefault="006A5A17" w:rsidP="006A5A17">
                <w:pPr>
                  <w:rPr>
                    <w:b w:val="0"/>
                    <w:bCs w:val="0"/>
                    <w:sz w:val="32"/>
                    <w:szCs w:val="32"/>
                  </w:rPr>
                </w:pPr>
                <w:r w:rsidRPr="006A5A17">
                  <w:rPr>
                    <w:sz w:val="32"/>
                    <w:szCs w:val="32"/>
                  </w:rPr>
                  <w:t>Analysis and Findings</w:t>
                </w:r>
              </w:p>
              <w:p w14:paraId="3CEBC30F" w14:textId="51171C4F" w:rsidR="003A2478" w:rsidRDefault="003A2478" w:rsidP="006A5A17">
                <w:pPr>
                  <w:rPr>
                    <w:b w:val="0"/>
                    <w:bCs w:val="0"/>
                    <w:sz w:val="32"/>
                    <w:szCs w:val="32"/>
                  </w:rPr>
                </w:pPr>
                <w:r>
                  <w:rPr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61312" behindDoc="1" locked="0" layoutInCell="1" allowOverlap="1" wp14:anchorId="6824FEFB" wp14:editId="269DE859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191770</wp:posOffset>
                      </wp:positionV>
                      <wp:extent cx="4213860" cy="3398520"/>
                      <wp:effectExtent l="0" t="0" r="0" b="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13860" cy="3398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14:paraId="61D3F75D" w14:textId="0EA7837C" w:rsidR="006A5A17" w:rsidRPr="006A5A17" w:rsidRDefault="006A5A17" w:rsidP="006A5A17">
                <w:pPr>
                  <w:rPr>
                    <w:sz w:val="32"/>
                    <w:szCs w:val="32"/>
                  </w:rPr>
                </w:pPr>
              </w:p>
              <w:p w14:paraId="280A60B8" w14:textId="77777777" w:rsidR="006A5A17" w:rsidRPr="006A5A17" w:rsidRDefault="006A5A17" w:rsidP="006A5A17">
                <w:pPr>
                  <w:rPr>
                    <w:b w:val="0"/>
                    <w:bCs w:val="0"/>
                    <w:sz w:val="32"/>
                    <w:szCs w:val="32"/>
                  </w:rPr>
                </w:pPr>
              </w:p>
              <w:p w14:paraId="5E6F245E" w14:textId="0669BFEF" w:rsidR="006A5A17" w:rsidRDefault="006A5A17" w:rsidP="006A5A17"/>
              <w:p w14:paraId="21F4EE58" w14:textId="77777777" w:rsidR="006A5A17" w:rsidRDefault="006A5A17" w:rsidP="006A5A17">
                <w:pPr>
                  <w:rPr>
                    <w:b w:val="0"/>
                    <w:bCs w:val="0"/>
                  </w:rPr>
                </w:pPr>
              </w:p>
              <w:p w14:paraId="7ADD9511" w14:textId="21ACA60A" w:rsidR="006A5A17" w:rsidRDefault="006A5A17" w:rsidP="006A5A17">
                <w:pPr>
                  <w:rPr>
                    <w:b w:val="0"/>
                    <w:bCs w:val="0"/>
                  </w:rPr>
                </w:pPr>
              </w:p>
              <w:p w14:paraId="776A80A8" w14:textId="77777777" w:rsidR="006A5A17" w:rsidRDefault="006A5A17" w:rsidP="006A5A17"/>
              <w:p w14:paraId="2AAEA10D" w14:textId="35451907" w:rsidR="000F1DCE" w:rsidRP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</w:p>
            </w:tc>
          </w:tr>
          <w:tr w:rsidR="000F1DCE" w14:paraId="5D3AD34B" w14:textId="77777777" w:rsidTr="00D72E8D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  <w:shd w:val="clear" w:color="auto" w:fill="auto"/>
              </w:tcPr>
              <w:p w14:paraId="1DF408D7" w14:textId="393DB81F" w:rsidR="000F1DCE" w:rsidRPr="00A41D06" w:rsidRDefault="00A41D06" w:rsidP="00A41D06">
                <w:pPr>
                  <w:rPr>
                    <w:b w:val="0"/>
                    <w:bCs w:val="0"/>
                    <w:noProof/>
                    <w:sz w:val="22"/>
                    <w:szCs w:val="22"/>
                  </w:rPr>
                </w:pPr>
                <w:r w:rsidRPr="00A41D06">
                  <w:rPr>
                    <w:b w:val="0"/>
                    <w:bCs w:val="0"/>
                    <w:noProof/>
                    <w:sz w:val="22"/>
                    <w:szCs w:val="22"/>
                  </w:rPr>
                  <w:lastRenderedPageBreak/>
                  <w:t>The accompanying bar graph shows the percentage of reservations that are canceled</w:t>
                </w:r>
                <w:r w:rsidR="00D72E8D">
                  <w:rPr>
                    <w:b w:val="0"/>
                    <w:bCs w:val="0"/>
                    <w:noProof/>
                    <w:sz w:val="22"/>
                    <w:szCs w:val="22"/>
                  </w:rPr>
                  <w:t xml:space="preserve"> </w:t>
                </w:r>
                <w:r w:rsidRPr="00A41D06">
                  <w:rPr>
                    <w:b w:val="0"/>
                    <w:bCs w:val="0"/>
                    <w:noProof/>
                    <w:sz w:val="22"/>
                    <w:szCs w:val="22"/>
                  </w:rPr>
                  <w:t>and those that are not. It is obvious that there are still a significant number of</w:t>
                </w:r>
                <w:r w:rsidR="00D72E8D">
                  <w:rPr>
                    <w:b w:val="0"/>
                    <w:bCs w:val="0"/>
                    <w:noProof/>
                    <w:sz w:val="22"/>
                    <w:szCs w:val="22"/>
                  </w:rPr>
                  <w:t xml:space="preserve"> </w:t>
                </w:r>
                <w:r w:rsidRPr="00A41D06">
                  <w:rPr>
                    <w:b w:val="0"/>
                    <w:bCs w:val="0"/>
                    <w:noProof/>
                    <w:sz w:val="22"/>
                    <w:szCs w:val="22"/>
                  </w:rPr>
                  <w:t>reservations that have not been canceled. There are still 37% of clients who canceled</w:t>
                </w:r>
                <w:r w:rsidR="00D72E8D">
                  <w:rPr>
                    <w:b w:val="0"/>
                    <w:bCs w:val="0"/>
                    <w:noProof/>
                    <w:sz w:val="22"/>
                    <w:szCs w:val="22"/>
                  </w:rPr>
                  <w:t xml:space="preserve"> </w:t>
                </w:r>
                <w:r w:rsidRPr="00A41D06">
                  <w:rPr>
                    <w:b w:val="0"/>
                    <w:bCs w:val="0"/>
                    <w:noProof/>
                    <w:sz w:val="22"/>
                    <w:szCs w:val="22"/>
                  </w:rPr>
                  <w:t xml:space="preserve">their </w:t>
                </w:r>
                <w:r w:rsidRPr="00A41D06">
                  <w:rPr>
                    <w:b w:val="0"/>
                    <w:bCs w:val="0"/>
                    <w:noProof/>
                    <w:sz w:val="22"/>
                    <w:szCs w:val="22"/>
                  </w:rPr>
                  <w:t>reservations</w:t>
                </w:r>
                <w:r w:rsidRPr="00A41D06">
                  <w:rPr>
                    <w:b w:val="0"/>
                    <w:bCs w:val="0"/>
                    <w:noProof/>
                    <w:sz w:val="22"/>
                    <w:szCs w:val="22"/>
                  </w:rPr>
                  <w:t>, which has a significant impact on the hotels' earnings.</w:t>
                </w:r>
              </w:p>
              <w:p w14:paraId="501FFB87" w14:textId="77777777" w:rsidR="00A41D06" w:rsidRDefault="00A41D06" w:rsidP="00A41D06">
                <w:pPr>
                  <w:spacing w:after="200"/>
                  <w:rPr>
                    <w:rFonts w:cstheme="minorHAnsi"/>
                    <w:b w:val="0"/>
                    <w:bCs w:val="0"/>
                    <w:smallCaps/>
                    <w:noProof/>
                  </w:rPr>
                </w:pPr>
              </w:p>
              <w:p w14:paraId="4D465192" w14:textId="40B69A8A" w:rsidR="00A41D06" w:rsidRDefault="00A41D06" w:rsidP="00A41D06">
                <w:pPr>
                  <w:spacing w:after="200"/>
                  <w:rPr>
                    <w:smallCaps/>
                    <w:noProof/>
                  </w:rPr>
                </w:pPr>
              </w:p>
              <w:p w14:paraId="42D245D9" w14:textId="77777777" w:rsidR="00A41D06" w:rsidRDefault="00A41D06" w:rsidP="00A41D06">
                <w:pPr>
                  <w:spacing w:after="200"/>
                  <w:rPr>
                    <w:b w:val="0"/>
                    <w:bCs w:val="0"/>
                    <w:smallCaps/>
                    <w:noProof/>
                  </w:rPr>
                </w:pPr>
                <w:r>
                  <w:rPr>
                    <w:smallCaps/>
                    <w:noProof/>
                  </w:rPr>
                  <w:drawing>
                    <wp:inline distT="0" distB="0" distL="0" distR="0" wp14:anchorId="60934D31" wp14:editId="6D7BF627">
                      <wp:extent cx="6522720" cy="3665220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22720" cy="3665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8004FBD" w14:textId="77777777" w:rsidR="00A41D06" w:rsidRDefault="00A41D06" w:rsidP="00A41D06">
                <w:pPr>
                  <w:rPr>
                    <w:b w:val="0"/>
                    <w:bCs w:val="0"/>
                    <w:smallCaps/>
                    <w:noProof/>
                  </w:rPr>
                </w:pPr>
              </w:p>
              <w:p w14:paraId="3640AE7F" w14:textId="77777777" w:rsidR="00A41D06" w:rsidRDefault="00A41D06" w:rsidP="00A41D06">
                <w:pPr>
                  <w:tabs>
                    <w:tab w:val="left" w:pos="1044"/>
                  </w:tabs>
                  <w:rPr>
                    <w:sz w:val="22"/>
                    <w:szCs w:val="22"/>
                  </w:rPr>
                </w:pPr>
                <w:r w:rsidRPr="00A41D06">
                  <w:rPr>
                    <w:b w:val="0"/>
                    <w:bCs w:val="0"/>
                    <w:sz w:val="22"/>
                    <w:szCs w:val="22"/>
                  </w:rPr>
                  <w:t>In comparison to resort hotels, city hotels have more bookings. It's possible that resort</w:t>
                </w:r>
                <w:r>
                  <w:rPr>
                    <w:b w:val="0"/>
                    <w:bCs w:val="0"/>
                    <w:sz w:val="22"/>
                    <w:szCs w:val="22"/>
                  </w:rPr>
                  <w:t xml:space="preserve"> </w:t>
                </w:r>
                <w:r w:rsidRPr="00A41D06">
                  <w:rPr>
                    <w:b w:val="0"/>
                    <w:bCs w:val="0"/>
                    <w:sz w:val="22"/>
                    <w:szCs w:val="22"/>
                  </w:rPr>
                  <w:t>hotels are more expensive than those in cities.</w:t>
                </w:r>
              </w:p>
              <w:p w14:paraId="56E33097" w14:textId="5F0F5628" w:rsidR="00A41D06" w:rsidRDefault="00AE275A" w:rsidP="00A41D06">
                <w:pPr>
                  <w:tabs>
                    <w:tab w:val="left" w:pos="1044"/>
                  </w:tabs>
                  <w:rPr>
                    <w:b w:val="0"/>
                    <w:bCs w:val="0"/>
                    <w:noProof/>
                    <w:sz w:val="22"/>
                    <w:szCs w:val="22"/>
                  </w:rPr>
                </w:pPr>
                <w:r>
                  <w:rPr>
                    <w:noProof/>
                    <w:sz w:val="22"/>
                    <w:szCs w:val="22"/>
                  </w:rPr>
                  <w:lastRenderedPageBreak/>
                  <w:t>s</w:t>
                </w:r>
                <w:r w:rsidR="00A41D06">
                  <w:rPr>
                    <w:noProof/>
                    <w:sz w:val="22"/>
                    <w:szCs w:val="22"/>
                  </w:rPr>
                  <w:drawing>
                    <wp:inline distT="0" distB="0" distL="0" distR="0" wp14:anchorId="20C74AEA" wp14:editId="0AE0753B">
                      <wp:extent cx="5943600" cy="2587625"/>
                      <wp:effectExtent l="0" t="0" r="0" b="317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43600" cy="258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12D9B5A" w14:textId="77777777" w:rsidR="00A41D06" w:rsidRDefault="00A41D06" w:rsidP="00A41D06">
                <w:pPr>
                  <w:rPr>
                    <w:b w:val="0"/>
                    <w:bCs w:val="0"/>
                    <w:noProof/>
                    <w:sz w:val="22"/>
                    <w:szCs w:val="22"/>
                  </w:rPr>
                </w:pPr>
              </w:p>
              <w:p w14:paraId="2402334A" w14:textId="77777777" w:rsidR="00A41D06" w:rsidRDefault="00A41D06" w:rsidP="00A41D06">
                <w:pPr>
                  <w:rPr>
                    <w:sz w:val="22"/>
                    <w:szCs w:val="22"/>
                  </w:rPr>
                </w:pPr>
                <w:r w:rsidRPr="00A41D06">
                  <w:rPr>
                    <w:b w:val="0"/>
                    <w:bCs w:val="0"/>
                    <w:sz w:val="22"/>
                    <w:szCs w:val="22"/>
                  </w:rPr>
                  <w:t>The line graph above shows that, on certain days, the average daily rate for a city hotel</w:t>
                </w:r>
                <w:r>
                  <w:rPr>
                    <w:b w:val="0"/>
                    <w:bCs w:val="0"/>
                    <w:sz w:val="22"/>
                    <w:szCs w:val="22"/>
                  </w:rPr>
                  <w:t xml:space="preserve"> </w:t>
                </w:r>
                <w:r w:rsidRPr="00A41D06">
                  <w:rPr>
                    <w:b w:val="0"/>
                    <w:bCs w:val="0"/>
                    <w:sz w:val="22"/>
                    <w:szCs w:val="22"/>
                  </w:rPr>
                  <w:t>is less than that of a resort hotel, and on other days, it is even less. It goes without</w:t>
                </w:r>
                <w:r>
                  <w:rPr>
                    <w:b w:val="0"/>
                    <w:bCs w:val="0"/>
                    <w:sz w:val="22"/>
                    <w:szCs w:val="22"/>
                  </w:rPr>
                  <w:t xml:space="preserve"> </w:t>
                </w:r>
                <w:r w:rsidRPr="00A41D06">
                  <w:rPr>
                    <w:b w:val="0"/>
                    <w:bCs w:val="0"/>
                    <w:sz w:val="22"/>
                    <w:szCs w:val="22"/>
                  </w:rPr>
                  <w:t>saying that weekends and holidays may see a rise in resort hotel rates.</w:t>
                </w:r>
              </w:p>
              <w:p w14:paraId="30EF090C" w14:textId="2E5ED36A" w:rsidR="00A41D06" w:rsidRPr="00A41D06" w:rsidRDefault="00A41D06" w:rsidP="00A41D06">
                <w:pPr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noProof/>
                    <w:sz w:val="22"/>
                    <w:szCs w:val="22"/>
                  </w:rPr>
                  <w:drawing>
                    <wp:inline distT="0" distB="0" distL="0" distR="0" wp14:anchorId="5DD5B37F" wp14:editId="3050FF4C">
                      <wp:extent cx="5943600" cy="3183255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43600" cy="3183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5DD95044" w14:textId="77777777" w:rsidR="00A41D06" w:rsidRDefault="00000000" w:rsidP="00A41D06">
          <w:pPr>
            <w:spacing w:after="200"/>
            <w:rPr>
              <w:b/>
            </w:rPr>
          </w:pPr>
        </w:p>
      </w:sdtContent>
    </w:sdt>
    <w:p w14:paraId="34C8DE75" w14:textId="3768CE44" w:rsidR="000F1DCE" w:rsidRDefault="00A41D06" w:rsidP="00A41D06">
      <w:pPr>
        <w:spacing w:after="200"/>
        <w:rPr>
          <w:bCs/>
          <w:sz w:val="22"/>
          <w:szCs w:val="22"/>
        </w:rPr>
      </w:pPr>
      <w:r w:rsidRPr="00A41D06">
        <w:rPr>
          <w:bCs/>
          <w:sz w:val="22"/>
          <w:szCs w:val="22"/>
        </w:rPr>
        <w:t>We have developed the grouped bar graph to analyze the months with the highest and</w:t>
      </w:r>
      <w:r>
        <w:rPr>
          <w:b/>
        </w:rPr>
        <w:t xml:space="preserve"> </w:t>
      </w:r>
      <w:r w:rsidRPr="00A41D06">
        <w:rPr>
          <w:bCs/>
          <w:sz w:val="22"/>
          <w:szCs w:val="22"/>
        </w:rPr>
        <w:t>lowest reservation levels according to reservation status. As can be seen, both the</w:t>
      </w:r>
      <w:r>
        <w:rPr>
          <w:b/>
        </w:rPr>
        <w:t xml:space="preserve"> </w:t>
      </w:r>
      <w:r w:rsidRPr="00A41D06">
        <w:rPr>
          <w:bCs/>
          <w:sz w:val="22"/>
          <w:szCs w:val="22"/>
        </w:rPr>
        <w:t>number of confirmed reservations and the number of canceled reservations are largest</w:t>
      </w:r>
      <w:r>
        <w:rPr>
          <w:b/>
        </w:rPr>
        <w:t xml:space="preserve"> </w:t>
      </w:r>
      <w:r w:rsidRPr="00A41D06">
        <w:rPr>
          <w:bCs/>
          <w:sz w:val="22"/>
          <w:szCs w:val="22"/>
        </w:rPr>
        <w:t>in the month of August. whereas January is the month with the most canceled</w:t>
      </w:r>
      <w:r>
        <w:rPr>
          <w:b/>
        </w:rPr>
        <w:t xml:space="preserve"> </w:t>
      </w:r>
      <w:r w:rsidRPr="00A41D06">
        <w:rPr>
          <w:bCs/>
          <w:sz w:val="22"/>
          <w:szCs w:val="22"/>
        </w:rPr>
        <w:t>reservations.</w:t>
      </w:r>
    </w:p>
    <w:p w14:paraId="4ABDE5DD" w14:textId="72281CFC" w:rsidR="00A41D06" w:rsidRDefault="00A41D06" w:rsidP="00A41D06">
      <w:pPr>
        <w:spacing w:after="200"/>
        <w:rPr>
          <w:bCs/>
          <w:sz w:val="22"/>
          <w:szCs w:val="22"/>
        </w:rPr>
      </w:pPr>
    </w:p>
    <w:p w14:paraId="07ECD740" w14:textId="1E1B5495" w:rsidR="00A41D06" w:rsidRDefault="00A41D06" w:rsidP="00A41D06">
      <w:pPr>
        <w:spacing w:after="200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4F73C406" wp14:editId="0BFA1C70">
            <wp:extent cx="5943600" cy="3378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9ECA" w14:textId="294069E0" w:rsidR="00A41D06" w:rsidRDefault="00A41D06" w:rsidP="00A41D06">
      <w:pPr>
        <w:rPr>
          <w:b/>
          <w:noProof/>
        </w:rPr>
      </w:pPr>
    </w:p>
    <w:p w14:paraId="50F2B061" w14:textId="77777777" w:rsidR="00D72E8D" w:rsidRDefault="00A41D06" w:rsidP="00A41D06">
      <w:pPr>
        <w:rPr>
          <w:sz w:val="22"/>
          <w:szCs w:val="22"/>
        </w:rPr>
      </w:pPr>
      <w:r w:rsidRPr="00A41D06">
        <w:rPr>
          <w:sz w:val="22"/>
          <w:szCs w:val="22"/>
        </w:rPr>
        <w:t>This bar graph demonstrates that cancellations are most common when prices are</w:t>
      </w:r>
      <w:r>
        <w:rPr>
          <w:sz w:val="22"/>
          <w:szCs w:val="22"/>
        </w:rPr>
        <w:t xml:space="preserve"> </w:t>
      </w:r>
      <w:r w:rsidRPr="00A41D06">
        <w:rPr>
          <w:sz w:val="22"/>
          <w:szCs w:val="22"/>
        </w:rPr>
        <w:t>greatest and are least common when they are lowest. Therefore, the cost of the</w:t>
      </w:r>
      <w:r>
        <w:rPr>
          <w:sz w:val="22"/>
          <w:szCs w:val="22"/>
        </w:rPr>
        <w:t xml:space="preserve"> </w:t>
      </w:r>
      <w:r w:rsidRPr="00A41D06">
        <w:rPr>
          <w:sz w:val="22"/>
          <w:szCs w:val="22"/>
        </w:rPr>
        <w:t>accommodation is solely responsible for the cancellation.</w:t>
      </w:r>
      <w:r>
        <w:rPr>
          <w:sz w:val="22"/>
          <w:szCs w:val="22"/>
        </w:rPr>
        <w:t xml:space="preserve"> </w:t>
      </w:r>
    </w:p>
    <w:p w14:paraId="0FE8EFAA" w14:textId="77777777" w:rsidR="00D72E8D" w:rsidRDefault="00D72E8D" w:rsidP="00A41D06">
      <w:pPr>
        <w:rPr>
          <w:sz w:val="22"/>
          <w:szCs w:val="22"/>
        </w:rPr>
      </w:pPr>
    </w:p>
    <w:p w14:paraId="6A9F87F7" w14:textId="77777777" w:rsidR="00D72E8D" w:rsidRDefault="00D72E8D" w:rsidP="00A41D06">
      <w:pPr>
        <w:rPr>
          <w:sz w:val="22"/>
          <w:szCs w:val="22"/>
        </w:rPr>
      </w:pPr>
    </w:p>
    <w:p w14:paraId="1E554889" w14:textId="77777777" w:rsidR="00D72E8D" w:rsidRDefault="00D72E8D" w:rsidP="00A41D06">
      <w:pPr>
        <w:rPr>
          <w:sz w:val="22"/>
          <w:szCs w:val="22"/>
        </w:rPr>
      </w:pPr>
    </w:p>
    <w:p w14:paraId="65CE6520" w14:textId="77777777" w:rsidR="00D72E8D" w:rsidRDefault="00D72E8D" w:rsidP="00A41D06">
      <w:pPr>
        <w:rPr>
          <w:sz w:val="22"/>
          <w:szCs w:val="22"/>
        </w:rPr>
      </w:pPr>
    </w:p>
    <w:p w14:paraId="39BAE3DE" w14:textId="77777777" w:rsidR="00D72E8D" w:rsidRDefault="00D72E8D" w:rsidP="00A41D06">
      <w:pPr>
        <w:rPr>
          <w:sz w:val="22"/>
          <w:szCs w:val="22"/>
        </w:rPr>
      </w:pPr>
    </w:p>
    <w:p w14:paraId="7E65658B" w14:textId="77777777" w:rsidR="00D72E8D" w:rsidRDefault="00D72E8D" w:rsidP="00A41D06">
      <w:pPr>
        <w:rPr>
          <w:sz w:val="22"/>
          <w:szCs w:val="22"/>
        </w:rPr>
      </w:pPr>
    </w:p>
    <w:p w14:paraId="6F817C7F" w14:textId="77777777" w:rsidR="00D72E8D" w:rsidRDefault="00D72E8D" w:rsidP="00A41D06">
      <w:pPr>
        <w:rPr>
          <w:sz w:val="22"/>
          <w:szCs w:val="22"/>
        </w:rPr>
      </w:pPr>
    </w:p>
    <w:p w14:paraId="5EBBCF97" w14:textId="77777777" w:rsidR="00D72E8D" w:rsidRDefault="00D72E8D" w:rsidP="00A41D06">
      <w:pPr>
        <w:rPr>
          <w:sz w:val="22"/>
          <w:szCs w:val="22"/>
        </w:rPr>
      </w:pPr>
    </w:p>
    <w:p w14:paraId="39EA43BC" w14:textId="77777777" w:rsidR="00D72E8D" w:rsidRDefault="00D72E8D" w:rsidP="00A41D06">
      <w:pPr>
        <w:rPr>
          <w:sz w:val="22"/>
          <w:szCs w:val="22"/>
        </w:rPr>
      </w:pPr>
    </w:p>
    <w:p w14:paraId="79FDB0FA" w14:textId="77777777" w:rsidR="00D72E8D" w:rsidRDefault="00D72E8D" w:rsidP="00A41D06">
      <w:pPr>
        <w:rPr>
          <w:sz w:val="22"/>
          <w:szCs w:val="22"/>
        </w:rPr>
      </w:pPr>
    </w:p>
    <w:p w14:paraId="5D37A268" w14:textId="77777777" w:rsidR="00D72E8D" w:rsidRDefault="00D72E8D" w:rsidP="00A41D06">
      <w:pPr>
        <w:rPr>
          <w:sz w:val="22"/>
          <w:szCs w:val="22"/>
        </w:rPr>
      </w:pPr>
    </w:p>
    <w:p w14:paraId="527C996B" w14:textId="77777777" w:rsidR="00D72E8D" w:rsidRDefault="00D72E8D" w:rsidP="00A41D06">
      <w:pPr>
        <w:rPr>
          <w:sz w:val="22"/>
          <w:szCs w:val="22"/>
        </w:rPr>
      </w:pPr>
    </w:p>
    <w:p w14:paraId="272A7C96" w14:textId="3A5E6605" w:rsidR="00A41D06" w:rsidRDefault="00A41D06" w:rsidP="00A41D06">
      <w:pPr>
        <w:rPr>
          <w:sz w:val="22"/>
          <w:szCs w:val="22"/>
        </w:rPr>
      </w:pPr>
      <w:r w:rsidRPr="00A41D06">
        <w:rPr>
          <w:sz w:val="22"/>
          <w:szCs w:val="22"/>
        </w:rPr>
        <w:lastRenderedPageBreak/>
        <w:t>Now, let's see which country has the highest reservation canceled. The top country is</w:t>
      </w:r>
      <w:r>
        <w:rPr>
          <w:sz w:val="22"/>
          <w:szCs w:val="22"/>
        </w:rPr>
        <w:t xml:space="preserve"> </w:t>
      </w:r>
      <w:r w:rsidRPr="00A41D06">
        <w:rPr>
          <w:sz w:val="22"/>
          <w:szCs w:val="22"/>
        </w:rPr>
        <w:t>Portugal with the highest number of cancellations.</w:t>
      </w:r>
    </w:p>
    <w:p w14:paraId="277715B8" w14:textId="37A464B3" w:rsidR="00A41D06" w:rsidRDefault="00A41D06" w:rsidP="00A41D06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F6EE525" wp14:editId="0559C0BA">
            <wp:extent cx="5814060" cy="5996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A08E" w14:textId="77777777" w:rsidR="00D72E8D" w:rsidRDefault="00D72E8D" w:rsidP="00A41D06">
      <w:pPr>
        <w:rPr>
          <w:sz w:val="22"/>
          <w:szCs w:val="22"/>
        </w:rPr>
      </w:pPr>
    </w:p>
    <w:p w14:paraId="3D2DEEBF" w14:textId="77777777" w:rsidR="00D72E8D" w:rsidRDefault="00D72E8D" w:rsidP="00A41D06">
      <w:pPr>
        <w:rPr>
          <w:sz w:val="22"/>
          <w:szCs w:val="22"/>
        </w:rPr>
      </w:pPr>
    </w:p>
    <w:p w14:paraId="231C2A2D" w14:textId="77777777" w:rsidR="00D72E8D" w:rsidRDefault="00D72E8D" w:rsidP="00A41D06">
      <w:pPr>
        <w:rPr>
          <w:sz w:val="22"/>
          <w:szCs w:val="22"/>
        </w:rPr>
      </w:pPr>
    </w:p>
    <w:p w14:paraId="0BA7B7B3" w14:textId="77777777" w:rsidR="00D72E8D" w:rsidRDefault="00D72E8D" w:rsidP="00A41D06">
      <w:pPr>
        <w:rPr>
          <w:sz w:val="22"/>
          <w:szCs w:val="22"/>
        </w:rPr>
      </w:pPr>
    </w:p>
    <w:p w14:paraId="58F2BA7B" w14:textId="77777777" w:rsidR="00D72E8D" w:rsidRDefault="00D72E8D" w:rsidP="00A41D06">
      <w:pPr>
        <w:rPr>
          <w:sz w:val="22"/>
          <w:szCs w:val="22"/>
        </w:rPr>
      </w:pPr>
    </w:p>
    <w:p w14:paraId="7D4741BD" w14:textId="3C3F06C0" w:rsidR="00A41D06" w:rsidRDefault="00A41D06" w:rsidP="00A41D06">
      <w:pPr>
        <w:rPr>
          <w:sz w:val="22"/>
          <w:szCs w:val="22"/>
        </w:rPr>
      </w:pPr>
      <w:r w:rsidRPr="00A41D06">
        <w:rPr>
          <w:sz w:val="22"/>
          <w:szCs w:val="22"/>
        </w:rPr>
        <w:lastRenderedPageBreak/>
        <w:t>Let's check the area from where guests are visiting the hotels and making reservations.</w:t>
      </w:r>
      <w:r>
        <w:rPr>
          <w:sz w:val="22"/>
          <w:szCs w:val="22"/>
        </w:rPr>
        <w:t xml:space="preserve"> </w:t>
      </w:r>
      <w:r w:rsidRPr="00A41D06">
        <w:rPr>
          <w:sz w:val="22"/>
          <w:szCs w:val="22"/>
        </w:rPr>
        <w:t>Is it coming from Direct or Groups, Online or Offline Travel Agents? Around 46% of the</w:t>
      </w:r>
      <w:r>
        <w:rPr>
          <w:sz w:val="22"/>
          <w:szCs w:val="22"/>
        </w:rPr>
        <w:t xml:space="preserve"> </w:t>
      </w:r>
      <w:r w:rsidRPr="00A41D06">
        <w:rPr>
          <w:sz w:val="22"/>
          <w:szCs w:val="22"/>
        </w:rPr>
        <w:t>clients come from online travel agencies, whereas 27% come from groups. Only 4% of</w:t>
      </w:r>
      <w:r>
        <w:rPr>
          <w:sz w:val="22"/>
          <w:szCs w:val="22"/>
        </w:rPr>
        <w:t xml:space="preserve"> </w:t>
      </w:r>
      <w:r w:rsidRPr="00A41D06">
        <w:rPr>
          <w:sz w:val="22"/>
          <w:szCs w:val="22"/>
        </w:rPr>
        <w:t>clients book hotels directly by visiting them and making reservations.</w:t>
      </w:r>
    </w:p>
    <w:p w14:paraId="3541B26C" w14:textId="77777777" w:rsidR="00D72E8D" w:rsidRDefault="00D72E8D" w:rsidP="00D72E8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5C95C5E" wp14:editId="392198F5">
            <wp:extent cx="5943600" cy="2017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E34A" w14:textId="77777777" w:rsidR="00D72E8D" w:rsidRDefault="00D72E8D" w:rsidP="00D72E8D">
      <w:pPr>
        <w:rPr>
          <w:sz w:val="22"/>
          <w:szCs w:val="22"/>
        </w:rPr>
      </w:pPr>
    </w:p>
    <w:p w14:paraId="5E84827D" w14:textId="119565BA" w:rsidR="00D72E8D" w:rsidRDefault="00D72E8D" w:rsidP="00D72E8D">
      <w:pPr>
        <w:rPr>
          <w:sz w:val="22"/>
          <w:szCs w:val="22"/>
        </w:rPr>
      </w:pPr>
      <w:r w:rsidRPr="00D72E8D">
        <w:rPr>
          <w:sz w:val="22"/>
          <w:szCs w:val="22"/>
        </w:rPr>
        <w:t>As seen in the graph, reservations are canceled when the average daily rate is higher</w:t>
      </w:r>
      <w:r>
        <w:rPr>
          <w:noProof/>
          <w:sz w:val="22"/>
          <w:szCs w:val="22"/>
        </w:rPr>
        <w:t xml:space="preserve"> </w:t>
      </w:r>
      <w:r w:rsidRPr="00D72E8D">
        <w:rPr>
          <w:sz w:val="22"/>
          <w:szCs w:val="22"/>
        </w:rPr>
        <w:t>than when it is not canceled. It clearly proves all the above analysis, that the higher</w:t>
      </w:r>
      <w:r>
        <w:rPr>
          <w:noProof/>
          <w:sz w:val="22"/>
          <w:szCs w:val="22"/>
        </w:rPr>
        <w:t xml:space="preserve"> </w:t>
      </w:r>
      <w:r w:rsidRPr="00D72E8D">
        <w:rPr>
          <w:sz w:val="22"/>
          <w:szCs w:val="22"/>
        </w:rPr>
        <w:t xml:space="preserve">price leads to higher </w:t>
      </w:r>
      <w:r>
        <w:rPr>
          <w:sz w:val="22"/>
          <w:szCs w:val="22"/>
        </w:rPr>
        <w:t>cancellations</w:t>
      </w:r>
      <w:r w:rsidRPr="00D72E8D">
        <w:rPr>
          <w:sz w:val="22"/>
          <w:szCs w:val="22"/>
        </w:rPr>
        <w:t>.</w:t>
      </w:r>
    </w:p>
    <w:p w14:paraId="2B6C5A60" w14:textId="77777777" w:rsidR="00D72E8D" w:rsidRDefault="00D72E8D" w:rsidP="00D72E8D">
      <w:pPr>
        <w:rPr>
          <w:sz w:val="22"/>
          <w:szCs w:val="22"/>
        </w:rPr>
      </w:pPr>
    </w:p>
    <w:p w14:paraId="35B240B8" w14:textId="76D3EB7D" w:rsidR="00D72E8D" w:rsidRDefault="00D72E8D" w:rsidP="00D72E8D">
      <w:pPr>
        <w:rPr>
          <w:b/>
          <w:bCs/>
          <w:noProof/>
          <w:sz w:val="32"/>
          <w:szCs w:val="32"/>
        </w:rPr>
      </w:pPr>
      <w:r w:rsidRPr="00D72E8D">
        <w:rPr>
          <w:b/>
          <w:bCs/>
          <w:noProof/>
          <w:sz w:val="32"/>
          <w:szCs w:val="32"/>
        </w:rPr>
        <w:t>Suggestions</w:t>
      </w:r>
    </w:p>
    <w:p w14:paraId="29A58607" w14:textId="7E505572" w:rsidR="00D72E8D" w:rsidRPr="00D72E8D" w:rsidRDefault="00D72E8D" w:rsidP="00D72E8D">
      <w:pPr>
        <w:rPr>
          <w:noProof/>
          <w:sz w:val="22"/>
          <w:szCs w:val="22"/>
        </w:rPr>
      </w:pPr>
      <w:r w:rsidRPr="00D72E8D">
        <w:rPr>
          <w:noProof/>
          <w:sz w:val="22"/>
          <w:szCs w:val="22"/>
        </w:rPr>
        <w:t>1. Cancellation rates rise as the price does. In order to prevent cancellations of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reservations,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hotels could work on their pricing strategies and try to lower the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rates for specific hotels based on locations. They can also provide some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discounts to the consumers.</w:t>
      </w:r>
    </w:p>
    <w:p w14:paraId="7093A0EA" w14:textId="286541C0" w:rsidR="00D72E8D" w:rsidRPr="00D72E8D" w:rsidRDefault="00D72E8D" w:rsidP="00D72E8D">
      <w:pPr>
        <w:rPr>
          <w:noProof/>
          <w:sz w:val="22"/>
          <w:szCs w:val="22"/>
        </w:rPr>
      </w:pPr>
      <w:r w:rsidRPr="00D72E8D">
        <w:rPr>
          <w:noProof/>
          <w:sz w:val="22"/>
          <w:szCs w:val="22"/>
        </w:rPr>
        <w:t xml:space="preserve">2. As the ratio of </w:t>
      </w:r>
      <w:r>
        <w:rPr>
          <w:noProof/>
          <w:sz w:val="22"/>
          <w:szCs w:val="22"/>
        </w:rPr>
        <w:t>cancellations</w:t>
      </w:r>
      <w:r w:rsidRPr="00D72E8D">
        <w:rPr>
          <w:noProof/>
          <w:sz w:val="22"/>
          <w:szCs w:val="22"/>
        </w:rPr>
        <w:t xml:space="preserve"> and </w:t>
      </w:r>
      <w:r>
        <w:rPr>
          <w:noProof/>
          <w:sz w:val="22"/>
          <w:szCs w:val="22"/>
        </w:rPr>
        <w:t>no</w:t>
      </w:r>
      <w:r w:rsidRPr="00D72E8D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cancellations</w:t>
      </w:r>
      <w:r w:rsidRPr="00D72E8D">
        <w:rPr>
          <w:noProof/>
          <w:sz w:val="22"/>
          <w:szCs w:val="22"/>
        </w:rPr>
        <w:t xml:space="preserve"> of the resort hotel is higher in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 xml:space="preserve">the resort hotel than </w:t>
      </w:r>
      <w:r>
        <w:rPr>
          <w:noProof/>
          <w:sz w:val="22"/>
          <w:szCs w:val="22"/>
        </w:rPr>
        <w:t xml:space="preserve">in </w:t>
      </w:r>
      <w:r w:rsidRPr="00D72E8D">
        <w:rPr>
          <w:noProof/>
          <w:sz w:val="22"/>
          <w:szCs w:val="22"/>
        </w:rPr>
        <w:t>the city hotels. So the hotels should provide a reasonable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discount on the room prices on weekends or on holidays.</w:t>
      </w:r>
    </w:p>
    <w:p w14:paraId="7AD946A2" w14:textId="56B0F2BC" w:rsidR="00D72E8D" w:rsidRPr="00D72E8D" w:rsidRDefault="00D72E8D" w:rsidP="00D72E8D">
      <w:pPr>
        <w:rPr>
          <w:noProof/>
          <w:sz w:val="22"/>
          <w:szCs w:val="22"/>
        </w:rPr>
      </w:pPr>
      <w:r w:rsidRPr="00D72E8D">
        <w:rPr>
          <w:noProof/>
          <w:sz w:val="22"/>
          <w:szCs w:val="22"/>
        </w:rPr>
        <w:t>3. In the month of January, hotels can start campaigns or marketing with a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 xml:space="preserve">reasonable amount to increase their revenue as </w:t>
      </w:r>
      <w:r>
        <w:rPr>
          <w:noProof/>
          <w:sz w:val="22"/>
          <w:szCs w:val="22"/>
        </w:rPr>
        <w:t xml:space="preserve">the </w:t>
      </w:r>
      <w:r w:rsidRPr="00D72E8D">
        <w:rPr>
          <w:noProof/>
          <w:sz w:val="22"/>
          <w:szCs w:val="22"/>
        </w:rPr>
        <w:t>cancellation is the highest in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this month.</w:t>
      </w:r>
    </w:p>
    <w:p w14:paraId="3AFE19B7" w14:textId="5D5CE831" w:rsidR="00D72E8D" w:rsidRDefault="00D72E8D" w:rsidP="00D72E8D">
      <w:pPr>
        <w:rPr>
          <w:noProof/>
          <w:sz w:val="22"/>
          <w:szCs w:val="22"/>
        </w:rPr>
      </w:pPr>
      <w:r w:rsidRPr="00D72E8D">
        <w:rPr>
          <w:noProof/>
          <w:sz w:val="22"/>
          <w:szCs w:val="22"/>
        </w:rPr>
        <w:t>4. They can also increase the quality of their hotels and their services mainly in</w:t>
      </w:r>
      <w:r>
        <w:rPr>
          <w:noProof/>
          <w:sz w:val="22"/>
          <w:szCs w:val="22"/>
        </w:rPr>
        <w:t xml:space="preserve"> </w:t>
      </w:r>
      <w:r w:rsidRPr="00D72E8D">
        <w:rPr>
          <w:noProof/>
          <w:sz w:val="22"/>
          <w:szCs w:val="22"/>
        </w:rPr>
        <w:t>Portugal to reduce the cancellation rate.</w:t>
      </w:r>
    </w:p>
    <w:p w14:paraId="50448E18" w14:textId="77777777" w:rsidR="00D72E8D" w:rsidRPr="00D72E8D" w:rsidRDefault="00D72E8D" w:rsidP="00D72E8D">
      <w:pPr>
        <w:rPr>
          <w:noProof/>
          <w:sz w:val="22"/>
          <w:szCs w:val="22"/>
        </w:rPr>
      </w:pPr>
    </w:p>
    <w:p w14:paraId="6E21610F" w14:textId="77777777" w:rsidR="00D72E8D" w:rsidRPr="00D72E8D" w:rsidRDefault="00D72E8D" w:rsidP="00D72E8D">
      <w:pPr>
        <w:rPr>
          <w:b/>
          <w:bCs/>
          <w:noProof/>
          <w:sz w:val="32"/>
          <w:szCs w:val="32"/>
        </w:rPr>
      </w:pPr>
    </w:p>
    <w:sectPr w:rsidR="00D72E8D" w:rsidRPr="00D72E8D"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BFEE" w14:textId="77777777" w:rsidR="00D40CAA" w:rsidRDefault="00D40CAA">
      <w:pPr>
        <w:spacing w:after="0" w:line="240" w:lineRule="auto"/>
      </w:pPr>
      <w:r>
        <w:separator/>
      </w:r>
    </w:p>
  </w:endnote>
  <w:endnote w:type="continuationSeparator" w:id="0">
    <w:p w14:paraId="57D665DF" w14:textId="77777777" w:rsidR="00D40CAA" w:rsidRDefault="00D4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altName w:val="Franklin Gothic Demi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33EB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137304F" wp14:editId="3D44F83A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418C78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137304F" id="Oval 19" o:spid="_x0000_s1029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68418C78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758DA279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23BF" w14:textId="77777777" w:rsidR="00D40CAA" w:rsidRDefault="00D40CAA">
      <w:pPr>
        <w:spacing w:after="0" w:line="240" w:lineRule="auto"/>
      </w:pPr>
      <w:r>
        <w:separator/>
      </w:r>
    </w:p>
  </w:footnote>
  <w:footnote w:type="continuationSeparator" w:id="0">
    <w:p w14:paraId="24110B85" w14:textId="77777777" w:rsidR="00D40CAA" w:rsidRDefault="00D40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 w16cid:durableId="1051422258">
    <w:abstractNumId w:val="4"/>
  </w:num>
  <w:num w:numId="2" w16cid:durableId="977145304">
    <w:abstractNumId w:val="4"/>
  </w:num>
  <w:num w:numId="3" w16cid:durableId="247618672">
    <w:abstractNumId w:val="3"/>
  </w:num>
  <w:num w:numId="4" w16cid:durableId="926617080">
    <w:abstractNumId w:val="3"/>
  </w:num>
  <w:num w:numId="5" w16cid:durableId="1764452168">
    <w:abstractNumId w:val="2"/>
  </w:num>
  <w:num w:numId="6" w16cid:durableId="1424718212">
    <w:abstractNumId w:val="2"/>
  </w:num>
  <w:num w:numId="7" w16cid:durableId="331958633">
    <w:abstractNumId w:val="1"/>
  </w:num>
  <w:num w:numId="8" w16cid:durableId="1849325830">
    <w:abstractNumId w:val="1"/>
  </w:num>
  <w:num w:numId="9" w16cid:durableId="153881494">
    <w:abstractNumId w:val="0"/>
  </w:num>
  <w:num w:numId="10" w16cid:durableId="179785461">
    <w:abstractNumId w:val="0"/>
  </w:num>
  <w:num w:numId="11" w16cid:durableId="699596965">
    <w:abstractNumId w:val="4"/>
  </w:num>
  <w:num w:numId="12" w16cid:durableId="1515923589">
    <w:abstractNumId w:val="3"/>
  </w:num>
  <w:num w:numId="13" w16cid:durableId="1010983226">
    <w:abstractNumId w:val="2"/>
  </w:num>
  <w:num w:numId="14" w16cid:durableId="703989029">
    <w:abstractNumId w:val="1"/>
  </w:num>
  <w:num w:numId="15" w16cid:durableId="204027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17"/>
    <w:rsid w:val="00074E8B"/>
    <w:rsid w:val="000F1DCE"/>
    <w:rsid w:val="0016270C"/>
    <w:rsid w:val="00203C63"/>
    <w:rsid w:val="0033156F"/>
    <w:rsid w:val="003A2478"/>
    <w:rsid w:val="003B3056"/>
    <w:rsid w:val="003D2F00"/>
    <w:rsid w:val="004154B5"/>
    <w:rsid w:val="004E4D8D"/>
    <w:rsid w:val="0051615D"/>
    <w:rsid w:val="00524BAA"/>
    <w:rsid w:val="005C5BDA"/>
    <w:rsid w:val="00616989"/>
    <w:rsid w:val="006A5A17"/>
    <w:rsid w:val="00731F38"/>
    <w:rsid w:val="007B346A"/>
    <w:rsid w:val="00942CE0"/>
    <w:rsid w:val="00962160"/>
    <w:rsid w:val="00A362E1"/>
    <w:rsid w:val="00A41D06"/>
    <w:rsid w:val="00AA1F13"/>
    <w:rsid w:val="00AE275A"/>
    <w:rsid w:val="00B70300"/>
    <w:rsid w:val="00B93FDF"/>
    <w:rsid w:val="00BB0743"/>
    <w:rsid w:val="00BC5723"/>
    <w:rsid w:val="00C34D86"/>
    <w:rsid w:val="00C77D65"/>
    <w:rsid w:val="00C80AFE"/>
    <w:rsid w:val="00CB4A4D"/>
    <w:rsid w:val="00D40CAA"/>
    <w:rsid w:val="00D72E8D"/>
    <w:rsid w:val="00D73345"/>
    <w:rsid w:val="00DA7C93"/>
    <w:rsid w:val="00DE6F3F"/>
    <w:rsid w:val="00E0736E"/>
    <w:rsid w:val="00E707C0"/>
    <w:rsid w:val="00EF0E81"/>
    <w:rsid w:val="00F07B0B"/>
    <w:rsid w:val="00F07EB5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F01EFA2"/>
  <w15:docId w15:val="{84BF6110-7698-4492-BCD3-DFE12B29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7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2073</TotalTime>
  <Pages>1</Pages>
  <Words>506</Words>
  <Characters>2834</Characters>
  <Application>Microsoft Office Word</Application>
  <DocSecurity>0</DocSecurity>
  <Lines>104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Rushikesh Rajendra Shinde</cp:lastModifiedBy>
  <cp:revision>2</cp:revision>
  <cp:lastPrinted>2023-06-23T15:04:00Z</cp:lastPrinted>
  <dcterms:created xsi:type="dcterms:W3CDTF">2023-06-22T15:45:00Z</dcterms:created>
  <dcterms:modified xsi:type="dcterms:W3CDTF">2023-06-24T02:33:00Z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62d70efb-cea8-49da-a616-630a4bee9104</vt:lpwstr>
  </property>
</Properties>
</file>